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3FBB" w14:textId="1BDE141F" w:rsidR="00575B64" w:rsidRPr="00D034EA" w:rsidRDefault="002E5C86">
      <w:pPr>
        <w:pStyle w:val="MeetingTitle"/>
        <w:rPr>
          <w:sz w:val="22"/>
        </w:rPr>
      </w:pPr>
      <w:r>
        <w:rPr>
          <w:sz w:val="22"/>
        </w:rPr>
        <w:t>Progress</w:t>
      </w:r>
      <w:r w:rsidR="00546938">
        <w:rPr>
          <w:sz w:val="22"/>
        </w:rPr>
        <w:t xml:space="preserve"> Meeting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2-20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5F2CE8C2" w14:textId="55E24CAC" w:rsidR="00575B64" w:rsidRPr="00D034EA" w:rsidRDefault="002E5C86">
          <w:pPr>
            <w:pStyle w:val="DateTime"/>
            <w:rPr>
              <w:sz w:val="22"/>
            </w:rPr>
          </w:pPr>
          <w:r>
            <w:rPr>
              <w:sz w:val="22"/>
            </w:rPr>
            <w:t>2</w:t>
          </w:r>
          <w:r w:rsidR="00546938">
            <w:rPr>
              <w:sz w:val="22"/>
            </w:rPr>
            <w:t>/</w:t>
          </w:r>
          <w:r>
            <w:rPr>
              <w:sz w:val="22"/>
            </w:rPr>
            <w:t>20</w:t>
          </w:r>
          <w:r w:rsidR="00546938">
            <w:rPr>
              <w:sz w:val="22"/>
            </w:rPr>
            <w:t>/2019</w:t>
          </w:r>
        </w:p>
      </w:sdtContent>
    </w:sdt>
    <w:p w14:paraId="58EA562F" w14:textId="34C4C54A" w:rsidR="00575B64" w:rsidRPr="00D034EA" w:rsidRDefault="00546938">
      <w:pPr>
        <w:pStyle w:val="DateTime"/>
        <w:rPr>
          <w:sz w:val="22"/>
        </w:rPr>
      </w:pPr>
      <w:r>
        <w:rPr>
          <w:sz w:val="22"/>
        </w:rPr>
        <w:t>3:30pm-4:30pm</w:t>
      </w:r>
    </w:p>
    <w:p w14:paraId="30F91EA5" w14:textId="6C673781" w:rsidR="00575B64" w:rsidRPr="00D034EA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546938">
        <w:rPr>
          <w:sz w:val="22"/>
        </w:rPr>
        <w:t>Ethan Walker, Ryan Oakley, Darrin Belliveau</w:t>
      </w:r>
    </w:p>
    <w:p w14:paraId="6019640D" w14:textId="77777777" w:rsidR="00575B64" w:rsidRPr="00D034EA" w:rsidRDefault="00575B64">
      <w:pPr>
        <w:pStyle w:val="AgendaInformation"/>
        <w:rPr>
          <w:sz w:val="22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3726"/>
        <w:gridCol w:w="2881"/>
      </w:tblGrid>
      <w:tr w:rsidR="00575B64" w:rsidRPr="00D034EA" w14:paraId="03729F86" w14:textId="77777777" w:rsidTr="00546938">
        <w:tc>
          <w:tcPr>
            <w:tcW w:w="2033" w:type="dxa"/>
          </w:tcPr>
          <w:p w14:paraId="492024D5" w14:textId="5EA77697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3:30pm-4:30pm</w:t>
            </w:r>
          </w:p>
        </w:tc>
        <w:tc>
          <w:tcPr>
            <w:tcW w:w="3726" w:type="dxa"/>
          </w:tcPr>
          <w:p w14:paraId="7131DE9C" w14:textId="253EF3F3" w:rsidR="00575B64" w:rsidRPr="00D034EA" w:rsidRDefault="00546938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Meeting</w:t>
            </w:r>
          </w:p>
          <w:p w14:paraId="2FEC3A1F" w14:textId="5CFC14C5" w:rsidR="00575B64" w:rsidRPr="00D034EA" w:rsidRDefault="002E5C86" w:rsidP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Review progress so far and sign off on layout of website. Additional questions about design/needs will be addressed.</w:t>
            </w:r>
          </w:p>
        </w:tc>
        <w:tc>
          <w:tcPr>
            <w:tcW w:w="2881" w:type="dxa"/>
          </w:tcPr>
          <w:p w14:paraId="147E880A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553593C4" w14:textId="1F17E644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McCarthy Room 223</w:t>
            </w:r>
          </w:p>
        </w:tc>
      </w:tr>
    </w:tbl>
    <w:p w14:paraId="726E456D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B6A5412" w14:textId="335061A4" w:rsidR="00575B64" w:rsidRDefault="002E5C86" w:rsidP="00546938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Do you have a current logo you want to use for the site?</w:t>
      </w:r>
    </w:p>
    <w:p w14:paraId="2DBEA71F" w14:textId="16F04262" w:rsidR="002E5C86" w:rsidRDefault="002E5C86" w:rsidP="00546938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Do you have a current banner? (we have a mockup to show)</w:t>
      </w:r>
    </w:p>
    <w:p w14:paraId="1A2F634D" w14:textId="14B70B0E" w:rsidR="002E5C86" w:rsidRDefault="002E5C86" w:rsidP="00546938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Think about how you want to be able to organize racers.</w:t>
      </w:r>
    </w:p>
    <w:p w14:paraId="5EC28819" w14:textId="4018C795" w:rsid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Do you need an about page or is home page info enough?</w:t>
      </w:r>
    </w:p>
    <w:p w14:paraId="11AD67AA" w14:textId="0C2B5EF3" w:rsid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Are the categories ok on the sign-up page?</w:t>
      </w:r>
    </w:p>
    <w:p w14:paraId="55363608" w14:textId="76E64FBD" w:rsid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Is “other” ok as the third option for sex?</w:t>
      </w:r>
    </w:p>
    <w:p w14:paraId="7C8E0017" w14:textId="22B78D37" w:rsid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Is the navbar/Footer ok to go ahead with?</w:t>
      </w:r>
    </w:p>
    <w:p w14:paraId="76B14521" w14:textId="15672673" w:rsid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Are the colors ok?</w:t>
      </w:r>
    </w:p>
    <w:p w14:paraId="313AD562" w14:textId="69E84C68" w:rsidR="002E5C86" w:rsidRPr="002E5C86" w:rsidRDefault="002E5C86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How should we go about displaying the media consent form?</w:t>
      </w:r>
      <w:bookmarkStart w:id="0" w:name="_GoBack"/>
      <w:bookmarkEnd w:id="0"/>
    </w:p>
    <w:sectPr w:rsidR="002E5C86" w:rsidRPr="002E5C86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4EC21" w14:textId="77777777" w:rsidR="001A10A2" w:rsidRDefault="001A10A2">
      <w:r>
        <w:separator/>
      </w:r>
    </w:p>
  </w:endnote>
  <w:endnote w:type="continuationSeparator" w:id="0">
    <w:p w14:paraId="20884476" w14:textId="77777777" w:rsidR="001A10A2" w:rsidRDefault="001A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19BA" w14:textId="77777777" w:rsidR="001A10A2" w:rsidRDefault="001A10A2">
      <w:r>
        <w:separator/>
      </w:r>
    </w:p>
  </w:footnote>
  <w:footnote w:type="continuationSeparator" w:id="0">
    <w:p w14:paraId="4D907AB1" w14:textId="77777777" w:rsidR="001A10A2" w:rsidRDefault="001A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385DECCB" w14:textId="77777777" w:rsidTr="00EB458F">
      <w:tc>
        <w:tcPr>
          <w:tcW w:w="4428" w:type="dxa"/>
        </w:tcPr>
        <w:p w14:paraId="7B4AECEE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0470658B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EE26A8E" wp14:editId="0F1E8D79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66F43B5E" w14:textId="77777777" w:rsidR="00EB458F" w:rsidRDefault="00EB458F" w:rsidP="00EB458F">
          <w:pPr>
            <w:pStyle w:val="Header"/>
            <w:jc w:val="right"/>
          </w:pPr>
        </w:p>
        <w:p w14:paraId="429675FE" w14:textId="77777777" w:rsidR="00EB458F" w:rsidRDefault="00EB458F" w:rsidP="00EB458F">
          <w:pPr>
            <w:pStyle w:val="Header"/>
            <w:jc w:val="right"/>
          </w:pPr>
        </w:p>
        <w:p w14:paraId="213959E2" w14:textId="77777777" w:rsidR="00EB458F" w:rsidRDefault="00EB458F" w:rsidP="00EB458F">
          <w:pPr>
            <w:pStyle w:val="Header"/>
            <w:jc w:val="right"/>
          </w:pPr>
        </w:p>
        <w:p w14:paraId="3039E6F4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0651EC89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BA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6D4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80A7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A104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131ABE"/>
    <w:rsid w:val="001A10A2"/>
    <w:rsid w:val="002E5C86"/>
    <w:rsid w:val="00546938"/>
    <w:rsid w:val="00563D1D"/>
    <w:rsid w:val="00575B64"/>
    <w:rsid w:val="0062025E"/>
    <w:rsid w:val="00660B98"/>
    <w:rsid w:val="008D7E4B"/>
    <w:rsid w:val="0096338A"/>
    <w:rsid w:val="00D034E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46247E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1B7B01"/>
    <w:rsid w:val="005D6009"/>
    <w:rsid w:val="008E2F85"/>
    <w:rsid w:val="00B65CF6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Ryan Oakley</cp:lastModifiedBy>
  <cp:revision>7</cp:revision>
  <cp:lastPrinted>2006-08-01T17:47:00Z</cp:lastPrinted>
  <dcterms:created xsi:type="dcterms:W3CDTF">2015-12-07T15:36:00Z</dcterms:created>
  <dcterms:modified xsi:type="dcterms:W3CDTF">2019-02-18T18:38:00Z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