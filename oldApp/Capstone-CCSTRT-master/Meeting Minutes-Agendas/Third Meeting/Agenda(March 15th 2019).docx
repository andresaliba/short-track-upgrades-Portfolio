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3FBB" w14:textId="1BDE141F" w:rsidR="00575B64" w:rsidRPr="00D034EA" w:rsidRDefault="002E5C86">
      <w:pPr>
        <w:pStyle w:val="MeetingTitle"/>
        <w:rPr>
          <w:sz w:val="22"/>
        </w:rPr>
      </w:pPr>
      <w:r>
        <w:rPr>
          <w:sz w:val="22"/>
        </w:rPr>
        <w:t>Progress</w:t>
      </w:r>
      <w:r w:rsidR="00546938">
        <w:rPr>
          <w:sz w:val="22"/>
        </w:rPr>
        <w:t xml:space="preserve"> Meeting</w:t>
      </w:r>
    </w:p>
    <w:sdt>
      <w:sdtPr>
        <w:rPr>
          <w:sz w:val="22"/>
        </w:rPr>
        <w:id w:val="63719735"/>
        <w:placeholder>
          <w:docPart w:val="1860585FE88F41F28860D69AAA8BD24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3-15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5F2CE8C2" w14:textId="59F82575" w:rsidR="00575B64" w:rsidRPr="00D034EA" w:rsidRDefault="00072C69">
          <w:pPr>
            <w:pStyle w:val="DateTime"/>
            <w:rPr>
              <w:sz w:val="22"/>
            </w:rPr>
          </w:pPr>
          <w:r>
            <w:rPr>
              <w:sz w:val="22"/>
            </w:rPr>
            <w:t>3</w:t>
          </w:r>
          <w:r w:rsidR="00546938">
            <w:rPr>
              <w:sz w:val="22"/>
            </w:rPr>
            <w:t>/</w:t>
          </w:r>
          <w:r>
            <w:rPr>
              <w:sz w:val="22"/>
            </w:rPr>
            <w:t>15</w:t>
          </w:r>
          <w:r w:rsidR="00546938">
            <w:rPr>
              <w:sz w:val="22"/>
            </w:rPr>
            <w:t>/2019</w:t>
          </w:r>
        </w:p>
      </w:sdtContent>
    </w:sdt>
    <w:p w14:paraId="58EA562F" w14:textId="34C4C54A" w:rsidR="00575B64" w:rsidRPr="00D034EA" w:rsidRDefault="00546938">
      <w:pPr>
        <w:pStyle w:val="DateTime"/>
        <w:rPr>
          <w:sz w:val="22"/>
        </w:rPr>
      </w:pPr>
      <w:r>
        <w:rPr>
          <w:sz w:val="22"/>
        </w:rPr>
        <w:t>3:30pm-4:30pm</w:t>
      </w:r>
    </w:p>
    <w:p w14:paraId="30F91EA5" w14:textId="6C673781" w:rsidR="00575B64" w:rsidRPr="00D034EA" w:rsidRDefault="008D7E4B">
      <w:pPr>
        <w:pStyle w:val="AgendaInformation"/>
        <w:rPr>
          <w:sz w:val="22"/>
        </w:rPr>
      </w:pPr>
      <w:r w:rsidRPr="00D034EA">
        <w:rPr>
          <w:sz w:val="22"/>
        </w:rPr>
        <w:t xml:space="preserve">Attendees: </w:t>
      </w:r>
      <w:r w:rsidR="00546938">
        <w:rPr>
          <w:sz w:val="22"/>
        </w:rPr>
        <w:t>Ethan Walker, Ryan Oakley, Darrin Belliveau</w:t>
      </w:r>
    </w:p>
    <w:p w14:paraId="6019640D" w14:textId="77777777" w:rsidR="00575B64" w:rsidRPr="00D034EA" w:rsidRDefault="00575B64">
      <w:pPr>
        <w:pStyle w:val="AgendaInformation"/>
        <w:rPr>
          <w:sz w:val="22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3"/>
        <w:gridCol w:w="3726"/>
        <w:gridCol w:w="2881"/>
      </w:tblGrid>
      <w:tr w:rsidR="00575B64" w:rsidRPr="00D034EA" w14:paraId="03729F86" w14:textId="77777777" w:rsidTr="00546938">
        <w:tc>
          <w:tcPr>
            <w:tcW w:w="2033" w:type="dxa"/>
          </w:tcPr>
          <w:p w14:paraId="492024D5" w14:textId="5EA77697" w:rsidR="00575B64" w:rsidRPr="00D034EA" w:rsidRDefault="00546938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3:30pm-4:30pm</w:t>
            </w:r>
          </w:p>
        </w:tc>
        <w:tc>
          <w:tcPr>
            <w:tcW w:w="3726" w:type="dxa"/>
          </w:tcPr>
          <w:p w14:paraId="7131DE9C" w14:textId="253EF3F3" w:rsidR="00575B64" w:rsidRPr="00D034EA" w:rsidRDefault="00546938">
            <w:pPr>
              <w:pStyle w:val="Event-Bold"/>
              <w:rPr>
                <w:sz w:val="22"/>
              </w:rPr>
            </w:pPr>
            <w:r>
              <w:rPr>
                <w:sz w:val="22"/>
              </w:rPr>
              <w:t>Meeting</w:t>
            </w:r>
          </w:p>
          <w:p w14:paraId="2FEC3A1F" w14:textId="01122AB4" w:rsidR="00575B64" w:rsidRPr="00D034EA" w:rsidRDefault="002E5C86" w:rsidP="00546938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Review progress so far and</w:t>
            </w:r>
            <w:r w:rsidR="00072C69">
              <w:rPr>
                <w:sz w:val="22"/>
              </w:rPr>
              <w:t xml:space="preserve"> clarify some things heading into march break</w:t>
            </w:r>
            <w:r>
              <w:rPr>
                <w:sz w:val="22"/>
              </w:rPr>
              <w:t>.</w:t>
            </w:r>
          </w:p>
        </w:tc>
        <w:tc>
          <w:tcPr>
            <w:tcW w:w="2881" w:type="dxa"/>
          </w:tcPr>
          <w:p w14:paraId="147E880A" w14:textId="77777777" w:rsidR="00575B64" w:rsidRPr="00D034EA" w:rsidRDefault="00575B64">
            <w:pPr>
              <w:pStyle w:val="Event"/>
              <w:rPr>
                <w:sz w:val="22"/>
              </w:rPr>
            </w:pPr>
          </w:p>
          <w:p w14:paraId="553593C4" w14:textId="1F17E644" w:rsidR="00575B64" w:rsidRPr="00D034EA" w:rsidRDefault="00546938">
            <w:pPr>
              <w:pStyle w:val="Event"/>
              <w:rPr>
                <w:sz w:val="22"/>
              </w:rPr>
            </w:pPr>
            <w:r>
              <w:rPr>
                <w:sz w:val="22"/>
              </w:rPr>
              <w:t>McCarthy Room 223</w:t>
            </w:r>
          </w:p>
        </w:tc>
      </w:tr>
    </w:tbl>
    <w:p w14:paraId="726E456D" w14:textId="77777777" w:rsidR="00575B64" w:rsidRPr="00D034EA" w:rsidRDefault="008D7E4B">
      <w:pPr>
        <w:pStyle w:val="MeetingTitle"/>
        <w:rPr>
          <w:sz w:val="22"/>
        </w:rPr>
      </w:pPr>
      <w:r w:rsidRPr="00D034EA">
        <w:rPr>
          <w:sz w:val="22"/>
        </w:rPr>
        <w:t>Additional Information:</w:t>
      </w:r>
    </w:p>
    <w:p w14:paraId="0B6A5412" w14:textId="0040C14A" w:rsidR="00575B64" w:rsidRDefault="00072C69" w:rsidP="00546938">
      <w:pPr>
        <w:pStyle w:val="AdditionalInformation"/>
        <w:ind w:left="1440" w:firstLine="720"/>
        <w:rPr>
          <w:sz w:val="22"/>
        </w:rPr>
      </w:pPr>
      <w:proofErr w:type="gramStart"/>
      <w:r>
        <w:rPr>
          <w:sz w:val="22"/>
        </w:rPr>
        <w:t>Is</w:t>
      </w:r>
      <w:proofErr w:type="gramEnd"/>
      <w:r>
        <w:rPr>
          <w:sz w:val="22"/>
        </w:rPr>
        <w:t xml:space="preserve"> the timer feature really needed on the site?</w:t>
      </w:r>
    </w:p>
    <w:p w14:paraId="313AD562" w14:textId="40833A63" w:rsidR="002E5C86" w:rsidRDefault="00072C69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Are you inputting results after the race or during?</w:t>
      </w:r>
    </w:p>
    <w:p w14:paraId="0563C362" w14:textId="278357A4" w:rsidR="00072C69" w:rsidRDefault="00072C69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Are all adults free or just when they have kids participating?</w:t>
      </w:r>
    </w:p>
    <w:p w14:paraId="74C5F921" w14:textId="32FD500F" w:rsidR="00072C69" w:rsidRDefault="00072C69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 xml:space="preserve">Approve home page </w:t>
      </w:r>
      <w:proofErr w:type="gramStart"/>
      <w:r>
        <w:rPr>
          <w:sz w:val="22"/>
        </w:rPr>
        <w:t>information(</w:t>
      </w:r>
      <w:proofErr w:type="gramEnd"/>
      <w:r>
        <w:rPr>
          <w:sz w:val="22"/>
        </w:rPr>
        <w:t>need current dates)</w:t>
      </w:r>
    </w:p>
    <w:p w14:paraId="3AF524F1" w14:textId="68C7AF21" w:rsidR="00072C69" w:rsidRDefault="00072C69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 xml:space="preserve">Is the Map photo ok or would you like something </w:t>
      </w:r>
      <w:proofErr w:type="gramStart"/>
      <w:r>
        <w:rPr>
          <w:sz w:val="22"/>
        </w:rPr>
        <w:t>else(</w:t>
      </w:r>
      <w:proofErr w:type="gramEnd"/>
      <w:r>
        <w:rPr>
          <w:sz w:val="22"/>
        </w:rPr>
        <w:t>we have demo)</w:t>
      </w:r>
    </w:p>
    <w:p w14:paraId="4F968318" w14:textId="23F30537" w:rsidR="00072C69" w:rsidRDefault="00072C69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 xml:space="preserve">Clarification on how many </w:t>
      </w:r>
      <w:proofErr w:type="gramStart"/>
      <w:r>
        <w:rPr>
          <w:sz w:val="22"/>
        </w:rPr>
        <w:t>prize</w:t>
      </w:r>
      <w:proofErr w:type="gramEnd"/>
      <w:r>
        <w:rPr>
          <w:sz w:val="22"/>
        </w:rPr>
        <w:t xml:space="preserve"> draws there are and how they work</w:t>
      </w:r>
    </w:p>
    <w:p w14:paraId="3D1BCEE5" w14:textId="7C1336DF" w:rsidR="00072C69" w:rsidRDefault="00072C69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Approve the terms and conditions layouts and content.</w:t>
      </w:r>
    </w:p>
    <w:p w14:paraId="082D0D57" w14:textId="7F7AED3A" w:rsidR="00072C69" w:rsidRPr="002E5C86" w:rsidRDefault="00072C69" w:rsidP="002E5C86">
      <w:pPr>
        <w:pStyle w:val="AdditionalInformation"/>
        <w:ind w:left="1440" w:firstLine="720"/>
        <w:rPr>
          <w:sz w:val="22"/>
        </w:rPr>
      </w:pPr>
      <w:r>
        <w:rPr>
          <w:sz w:val="22"/>
        </w:rPr>
        <w:t>Do you HAVE to pay online to register or given the option?</w:t>
      </w:r>
    </w:p>
    <w:sectPr w:rsidR="00072C69" w:rsidRPr="002E5C86" w:rsidSect="00575B64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2141A" w14:textId="77777777" w:rsidR="00B8389D" w:rsidRDefault="00B8389D">
      <w:r>
        <w:separator/>
      </w:r>
    </w:p>
  </w:endnote>
  <w:endnote w:type="continuationSeparator" w:id="0">
    <w:p w14:paraId="50E7D625" w14:textId="77777777" w:rsidR="00B8389D" w:rsidRDefault="00B83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45407" w14:textId="77777777" w:rsidR="00B8389D" w:rsidRDefault="00B8389D">
      <w:r>
        <w:separator/>
      </w:r>
    </w:p>
  </w:footnote>
  <w:footnote w:type="continuationSeparator" w:id="0">
    <w:p w14:paraId="37ABC92B" w14:textId="77777777" w:rsidR="00B8389D" w:rsidRDefault="00B83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1"/>
      <w:gridCol w:w="4269"/>
    </w:tblGrid>
    <w:tr w:rsidR="00EB458F" w14:paraId="385DECCB" w14:textId="77777777" w:rsidTr="00EB458F">
      <w:tc>
        <w:tcPr>
          <w:tcW w:w="4428" w:type="dxa"/>
        </w:tcPr>
        <w:p w14:paraId="7B4AECEE" w14:textId="77777777" w:rsidR="00EB458F" w:rsidRPr="00EB458F" w:rsidRDefault="00EB458F" w:rsidP="00EB458F">
          <w:pPr>
            <w:pStyle w:val="Header"/>
            <w:rPr>
              <w:color w:val="BFBFBF" w:themeColor="background1" w:themeShade="BF"/>
            </w:rPr>
          </w:pPr>
          <w:r w:rsidRPr="00EB458F">
            <w:rPr>
              <w:color w:val="BFBFBF" w:themeColor="background1" w:themeShade="BF"/>
              <w:sz w:val="96"/>
            </w:rPr>
            <w:t>Agenda</w:t>
          </w:r>
        </w:p>
      </w:tc>
      <w:tc>
        <w:tcPr>
          <w:tcW w:w="4428" w:type="dxa"/>
        </w:tcPr>
        <w:p w14:paraId="0470658B" w14:textId="77777777" w:rsidR="00EB458F" w:rsidRDefault="00EB458F" w:rsidP="00EB458F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EE26A8E" wp14:editId="0F1E8D79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66F43B5E" w14:textId="77777777" w:rsidR="00EB458F" w:rsidRDefault="00EB458F" w:rsidP="00EB458F">
          <w:pPr>
            <w:pStyle w:val="Header"/>
            <w:jc w:val="right"/>
          </w:pPr>
        </w:p>
        <w:p w14:paraId="429675FE" w14:textId="77777777" w:rsidR="00EB458F" w:rsidRDefault="00EB458F" w:rsidP="00EB458F">
          <w:pPr>
            <w:pStyle w:val="Header"/>
            <w:jc w:val="right"/>
          </w:pPr>
        </w:p>
        <w:p w14:paraId="213959E2" w14:textId="77777777" w:rsidR="00EB458F" w:rsidRDefault="00EB458F" w:rsidP="00EB458F">
          <w:pPr>
            <w:pStyle w:val="Header"/>
            <w:jc w:val="right"/>
          </w:pPr>
        </w:p>
        <w:p w14:paraId="3039E6F4" w14:textId="77777777" w:rsidR="00EB458F" w:rsidRPr="00EB458F" w:rsidRDefault="00EB458F" w:rsidP="00EB458F">
          <w:pPr>
            <w:pStyle w:val="Header"/>
            <w:jc w:val="right"/>
            <w:rPr>
              <w:b/>
              <w:color w:val="1F497D" w:themeColor="text2"/>
            </w:rPr>
          </w:pPr>
          <w:r w:rsidRPr="00EB458F">
            <w:rPr>
              <w:b/>
              <w:color w:val="1F497D" w:themeColor="text2"/>
            </w:rPr>
            <w:t>Capstone Project</w:t>
          </w:r>
        </w:p>
      </w:tc>
    </w:tr>
  </w:tbl>
  <w:p w14:paraId="0651EC89" w14:textId="77777777" w:rsidR="00575B64" w:rsidRPr="00EB458F" w:rsidRDefault="00575B64" w:rsidP="00EB4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AF4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47C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E7AE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5922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F"/>
    <w:rsid w:val="00072C69"/>
    <w:rsid w:val="00131ABE"/>
    <w:rsid w:val="001A10A2"/>
    <w:rsid w:val="002E5C86"/>
    <w:rsid w:val="00546938"/>
    <w:rsid w:val="00563D1D"/>
    <w:rsid w:val="00575B64"/>
    <w:rsid w:val="0062025E"/>
    <w:rsid w:val="00660B98"/>
    <w:rsid w:val="008D7E4B"/>
    <w:rsid w:val="0096338A"/>
    <w:rsid w:val="00B8389D"/>
    <w:rsid w:val="00D034EA"/>
    <w:rsid w:val="00EB458F"/>
    <w:rsid w:val="00F43FAD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46247E"/>
  <w15:docId w15:val="{8CB96169-895B-4B2E-9702-7F523197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B64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1"/>
    <w:unhideWhenUsed/>
    <w:rsid w:val="00575B64"/>
    <w:pPr>
      <w:spacing w:before="3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575B64"/>
    <w:rPr>
      <w:color w:val="D9D9D9" w:themeColor="background1" w:themeShade="D9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1"/>
    <w:rsid w:val="00575B64"/>
    <w:rPr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575B64"/>
    <w:rPr>
      <w:color w:val="808080"/>
    </w:rPr>
  </w:style>
  <w:style w:type="table" w:styleId="TableGrid">
    <w:name w:val="Table Grid"/>
    <w:basedOn w:val="TableNormal"/>
    <w:uiPriority w:val="1"/>
    <w:rsid w:val="00575B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vent-Bold">
    <w:name w:val="Event - Bold"/>
    <w:basedOn w:val="Event"/>
    <w:qFormat/>
    <w:rsid w:val="00575B64"/>
    <w:rPr>
      <w:b/>
    </w:rPr>
  </w:style>
  <w:style w:type="paragraph" w:customStyle="1" w:styleId="DateTime">
    <w:name w:val="Date &amp; Time"/>
    <w:basedOn w:val="Normal"/>
    <w:qFormat/>
    <w:rsid w:val="00575B64"/>
    <w:pPr>
      <w:spacing w:after="300"/>
      <w:contextualSpacing/>
    </w:pPr>
  </w:style>
  <w:style w:type="paragraph" w:customStyle="1" w:styleId="AgendaInformation">
    <w:name w:val="Agenda Information"/>
    <w:basedOn w:val="Normal"/>
    <w:qFormat/>
    <w:rsid w:val="00575B64"/>
    <w:pPr>
      <w:spacing w:after="600" w:line="336" w:lineRule="auto"/>
      <w:contextualSpacing/>
    </w:pPr>
  </w:style>
  <w:style w:type="paragraph" w:customStyle="1" w:styleId="Event">
    <w:name w:val="Event"/>
    <w:basedOn w:val="Normal"/>
    <w:qFormat/>
    <w:rsid w:val="00575B64"/>
    <w:pPr>
      <w:spacing w:after="80"/>
    </w:pPr>
  </w:style>
  <w:style w:type="paragraph" w:customStyle="1" w:styleId="AdditionalInformation">
    <w:name w:val="Additional Information"/>
    <w:basedOn w:val="AgendaInformation"/>
    <w:qFormat/>
    <w:rsid w:val="00575B64"/>
    <w:pPr>
      <w:spacing w:after="120"/>
      <w:contextualSpacing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B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64"/>
    <w:rPr>
      <w:rFonts w:ascii="Tahoma" w:hAnsi="Tahoma" w:cs="Tahoma"/>
      <w:sz w:val="16"/>
      <w:szCs w:val="16"/>
    </w:rPr>
  </w:style>
  <w:style w:type="paragraph" w:customStyle="1" w:styleId="AgendaHeading">
    <w:name w:val="Agenda Heading"/>
    <w:basedOn w:val="Normal"/>
    <w:qFormat/>
    <w:rsid w:val="00575B64"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MeetingTitle">
    <w:name w:val="Meeting Title"/>
    <w:basedOn w:val="Normal"/>
    <w:qFormat/>
    <w:rsid w:val="00575B64"/>
    <w:pPr>
      <w:spacing w:before="3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B6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B64"/>
    <w:rPr>
      <w:sz w:val="18"/>
    </w:rPr>
  </w:style>
  <w:style w:type="paragraph" w:customStyle="1" w:styleId="PlaceholderAutotext58">
    <w:name w:val="PlaceholderAutotext_58"/>
    <w:rsid w:val="00575B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90347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60585FE88F41F28860D69AAA8BD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9EDA0-69C9-4F96-BDE4-E3199BF4A42A}"/>
      </w:docPartPr>
      <w:docPartBody>
        <w:p w:rsidR="00E32380" w:rsidRDefault="001B7B01">
          <w:pPr>
            <w:pStyle w:val="1860585FE88F41F28860D69AAA8BD24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80"/>
    <w:rsid w:val="000E0417"/>
    <w:rsid w:val="001B7B01"/>
    <w:rsid w:val="005D6009"/>
    <w:rsid w:val="008E2F85"/>
    <w:rsid w:val="00B65CF6"/>
    <w:rsid w:val="00E3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1530C3346428D94524E7E85A7E768">
    <w:name w:val="DA91530C3346428D94524E7E85A7E768"/>
  </w:style>
  <w:style w:type="paragraph" w:customStyle="1" w:styleId="1860585FE88F41F28860D69AAA8BD24E">
    <w:name w:val="1860585FE88F41F28860D69AAA8BD24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A5A460ACC49AD984A0548355DE516">
    <w:name w:val="FD5A5A460ACC49AD984A0548355DE516"/>
  </w:style>
  <w:style w:type="paragraph" w:customStyle="1" w:styleId="5F6D65FE95F94E7A8231085D1B169230">
    <w:name w:val="5F6D65FE95F94E7A8231085D1B169230"/>
  </w:style>
  <w:style w:type="paragraph" w:customStyle="1" w:styleId="A3C1449887BA4E0093F7DD70AFCEFF2E">
    <w:name w:val="A3C1449887BA4E0093F7DD70AFCEFF2E"/>
  </w:style>
  <w:style w:type="paragraph" w:customStyle="1" w:styleId="8156E53F77344F9FB82267B8618CB3A9">
    <w:name w:val="8156E53F77344F9FB82267B8618CB3A9"/>
  </w:style>
  <w:style w:type="paragraph" w:customStyle="1" w:styleId="2175E84D763A4DF7AF517CC865848A0B">
    <w:name w:val="2175E84D763A4DF7AF517CC865848A0B"/>
  </w:style>
  <w:style w:type="paragraph" w:customStyle="1" w:styleId="8065EE1E1D0C47CBA55F67D87D7AF5A4">
    <w:name w:val="8065EE1E1D0C47CBA55F67D87D7AF5A4"/>
  </w:style>
  <w:style w:type="paragraph" w:customStyle="1" w:styleId="AE6C3177014C40289C7AD54E5F0A7EA6">
    <w:name w:val="AE6C3177014C40289C7AD54E5F0A7EA6"/>
  </w:style>
  <w:style w:type="paragraph" w:customStyle="1" w:styleId="Event">
    <w:name w:val="Event"/>
    <w:basedOn w:val="Normal"/>
    <w:qFormat/>
    <w:pPr>
      <w:spacing w:after="80" w:line="240" w:lineRule="auto"/>
    </w:pPr>
    <w:rPr>
      <w:rFonts w:eastAsiaTheme="minorHAnsi"/>
      <w:sz w:val="18"/>
    </w:rPr>
  </w:style>
  <w:style w:type="paragraph" w:customStyle="1" w:styleId="5EC34A1D232B47E99DD6238E865739A4">
    <w:name w:val="5EC34A1D232B47E99DD6238E865739A4"/>
  </w:style>
  <w:style w:type="paragraph" w:customStyle="1" w:styleId="14FE4DD2D8A948BA8EA57F840D9651C6">
    <w:name w:val="14FE4DD2D8A948BA8EA57F840D9651C6"/>
  </w:style>
  <w:style w:type="paragraph" w:customStyle="1" w:styleId="CF8EAAC5D94D4597B7CEBDF1D272D8B1">
    <w:name w:val="CF8EAAC5D94D4597B7CEBDF1D272D8B1"/>
  </w:style>
  <w:style w:type="paragraph" w:customStyle="1" w:styleId="DB32544A6A6D4EF7AA4C0E51E0D05B99">
    <w:name w:val="DB32544A6A6D4EF7AA4C0E51E0D05B99"/>
  </w:style>
  <w:style w:type="paragraph" w:customStyle="1" w:styleId="019C524E066147A481CDD2A269AB468D">
    <w:name w:val="019C524E066147A481CDD2A269AB468D"/>
  </w:style>
  <w:style w:type="paragraph" w:customStyle="1" w:styleId="B6D877FF8792495F8A6CF452D41367D1">
    <w:name w:val="B6D877FF8792495F8A6CF452D41367D1"/>
  </w:style>
  <w:style w:type="paragraph" w:customStyle="1" w:styleId="FB9AB80588794C3289D7A2DCC6E93979">
    <w:name w:val="FB9AB80588794C3289D7A2DCC6E93979"/>
  </w:style>
  <w:style w:type="paragraph" w:customStyle="1" w:styleId="E36D7DD695F24AFB9BC5374505CC323E">
    <w:name w:val="E36D7DD695F24AFB9BC5374505CC323E"/>
  </w:style>
  <w:style w:type="paragraph" w:customStyle="1" w:styleId="E3180D105ED4429881BE18BFF25EFABA">
    <w:name w:val="E3180D105ED4429881BE18BFF25EFABA"/>
  </w:style>
  <w:style w:type="paragraph" w:customStyle="1" w:styleId="01ED2BB099BA44D79F22B64433A666AE">
    <w:name w:val="01ED2BB099BA44D79F22B64433A666AE"/>
  </w:style>
  <w:style w:type="paragraph" w:customStyle="1" w:styleId="35F61C6013574D6F8785B0DEA3742C1B">
    <w:name w:val="35F61C6013574D6F8785B0DEA3742C1B"/>
  </w:style>
  <w:style w:type="paragraph" w:customStyle="1" w:styleId="AB8FCC4FD67A4C06BA1A34E61F7E566C">
    <w:name w:val="AB8FCC4FD67A4C06BA1A34E61F7E566C"/>
  </w:style>
  <w:style w:type="paragraph" w:customStyle="1" w:styleId="4562DF4245604A1981C6AF8E06EFF17B">
    <w:name w:val="4562DF4245604A1981C6AF8E06EFF17B"/>
  </w:style>
  <w:style w:type="paragraph" w:customStyle="1" w:styleId="CAC5D1895064450A8D5382B10C803D1D">
    <w:name w:val="CAC5D1895064450A8D5382B10C803D1D"/>
  </w:style>
  <w:style w:type="paragraph" w:customStyle="1" w:styleId="DC5AED790F154AAFBA5CF038F1332030">
    <w:name w:val="DC5AED790F154AAFBA5CF038F133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060BF-7A1C-4F8C-9F24-F297553610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
	</vt:lpstr>
      <vt:lpstr>    &lt;[Meeting Title]&gt;</vt:lpstr>
      <vt:lpstr>    Additional Information: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Author</dc:creator>
  <cp:keywords/>
  <cp:lastModifiedBy>Ryan Oakley</cp:lastModifiedBy>
  <cp:revision>8</cp:revision>
  <cp:lastPrinted>2006-08-01T17:47:00Z</cp:lastPrinted>
  <dcterms:created xsi:type="dcterms:W3CDTF">2015-12-07T15:36:00Z</dcterms:created>
  <dcterms:modified xsi:type="dcterms:W3CDTF">2019-03-18T18:36:00Z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